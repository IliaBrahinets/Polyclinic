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F85" w14:textId="77777777" w:rsidR="00BB7136" w:rsidRPr="006A7701" w:rsidRDefault="00BB7136" w:rsidP="00BB7136">
      <w:pPr>
        <w:spacing w:line="240" w:lineRule="auto"/>
        <w:rPr>
          <w:sz w:val="22"/>
          <w:szCs w:val="22"/>
        </w:rPr>
      </w:pPr>
    </w:p>
    <w:p w14:paraId="6029CBB7" w14:textId="77777777" w:rsidR="00BB7136" w:rsidRPr="006A7701" w:rsidRDefault="00BB7136" w:rsidP="00BB7136">
      <w:pPr>
        <w:spacing w:line="240" w:lineRule="auto"/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3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6"/>
      </w:tblGrid>
      <w:tr w:rsidR="00BB7136" w:rsidRPr="005A01EB" w14:paraId="41E41EDB" w14:textId="77777777" w:rsidTr="00623407">
        <w:trPr>
          <w:trHeight w:val="2974"/>
        </w:trPr>
        <w:tc>
          <w:tcPr>
            <w:tcW w:w="4066" w:type="dxa"/>
          </w:tcPr>
          <w:p w14:paraId="3E79029F" w14:textId="77777777" w:rsidR="00BB7136" w:rsidRPr="006A7701" w:rsidRDefault="00BB7136" w:rsidP="005A01EB">
            <w:pPr>
              <w:spacing w:line="240" w:lineRule="auto"/>
              <w:ind w:left="69"/>
              <w:jc w:val="center"/>
              <w:rPr>
                <w:b/>
                <w:sz w:val="22"/>
                <w:szCs w:val="22"/>
              </w:rPr>
            </w:pPr>
            <w:r w:rsidRPr="006A7701">
              <w:rPr>
                <w:b/>
                <w:sz w:val="22"/>
                <w:szCs w:val="22"/>
              </w:rPr>
              <w:t>ТАЛОН</w:t>
            </w:r>
          </w:p>
          <w:p w14:paraId="4366711E" w14:textId="77777777" w:rsidR="00BB7136" w:rsidRPr="006A7701" w:rsidRDefault="00BB7136" w:rsidP="005A01EB">
            <w:pPr>
              <w:spacing w:line="240" w:lineRule="auto"/>
              <w:ind w:left="69"/>
              <w:jc w:val="center"/>
              <w:rPr>
                <w:sz w:val="22"/>
                <w:szCs w:val="22"/>
              </w:rPr>
            </w:pPr>
            <w:r w:rsidRPr="006A7701">
              <w:rPr>
                <w:sz w:val="22"/>
                <w:szCs w:val="22"/>
              </w:rPr>
              <w:t>на прием к врачу</w:t>
            </w:r>
          </w:p>
          <w:p w14:paraId="4C0E6031" w14:textId="77777777" w:rsidR="00BB7136" w:rsidRPr="006A7701" w:rsidRDefault="00BB7136" w:rsidP="005A01EB">
            <w:pPr>
              <w:spacing w:line="240" w:lineRule="auto"/>
              <w:ind w:left="69"/>
              <w:rPr>
                <w:sz w:val="22"/>
                <w:szCs w:val="22"/>
              </w:rPr>
            </w:pPr>
          </w:p>
          <w:p w14:paraId="5E8D1EE7" w14:textId="25E091FF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</w:rPr>
            </w:pPr>
            <w:proofErr w:type="gramStart"/>
            <w:r w:rsidRPr="006A7701">
              <w:rPr>
                <w:sz w:val="22"/>
                <w:szCs w:val="22"/>
              </w:rPr>
              <w:t>Пациент</w:t>
            </w:r>
            <w:r w:rsidRPr="005A01EB">
              <w:rPr>
                <w:sz w:val="22"/>
                <w:szCs w:val="22"/>
              </w:rPr>
              <w:t xml:space="preserve">:   </w:t>
            </w:r>
            <w:proofErr w:type="gramEnd"/>
            <w:r w:rsidR="008054B2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patient</w:t>
            </w:r>
          </w:p>
          <w:p w14:paraId="66E75B5B" w14:textId="77777777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</w:rPr>
            </w:pPr>
          </w:p>
          <w:p w14:paraId="54A8B149" w14:textId="6A750227" w:rsidR="00BB7136" w:rsidRPr="005A01EB" w:rsidRDefault="00BB7136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 xml:space="preserve">Врач:       </w:t>
            </w:r>
            <w:bookmarkStart w:id="0" w:name="_GoBack"/>
            <w:bookmarkEnd w:id="0"/>
            <w:proofErr w:type="spellStart"/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speciality</w:t>
            </w:r>
            <w:proofErr w:type="spellEnd"/>
          </w:p>
          <w:p w14:paraId="66A627B1" w14:textId="64B7639A" w:rsidR="00BB7136" w:rsidRPr="005A01EB" w:rsidRDefault="003A49F2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 xml:space="preserve">ФИО: </w:t>
            </w:r>
            <w:r w:rsidRPr="005A01EB">
              <w:rPr>
                <w:sz w:val="22"/>
                <w:szCs w:val="22"/>
              </w:rPr>
              <w:tab/>
              <w:t xml:space="preserve">     </w:t>
            </w:r>
            <w:r w:rsidR="008054B2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doctor</w:t>
            </w:r>
          </w:p>
          <w:p w14:paraId="0F4D99E7" w14:textId="77777777" w:rsidR="00BB7136" w:rsidRPr="005A01EB" w:rsidRDefault="00BB7136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</w:p>
          <w:p w14:paraId="2F15FC46" w14:textId="08B836B0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proofErr w:type="gramStart"/>
            <w:r w:rsidRPr="005A01EB">
              <w:rPr>
                <w:sz w:val="22"/>
                <w:szCs w:val="22"/>
              </w:rPr>
              <w:t>Кабинет</w:t>
            </w:r>
            <w:r w:rsidRPr="005A01EB">
              <w:rPr>
                <w:sz w:val="22"/>
                <w:szCs w:val="22"/>
                <w:lang w:val="en-US"/>
              </w:rPr>
              <w:t xml:space="preserve">:  </w:t>
            </w:r>
            <w:proofErr w:type="spellStart"/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ChainedCabinet</w:t>
            </w:r>
            <w:proofErr w:type="spellEnd"/>
            <w:proofErr w:type="gramEnd"/>
          </w:p>
          <w:p w14:paraId="797BDC99" w14:textId="6A61417E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proofErr w:type="gramStart"/>
            <w:r w:rsidRPr="005A01EB">
              <w:rPr>
                <w:sz w:val="22"/>
                <w:szCs w:val="22"/>
              </w:rPr>
              <w:t>Дата</w:t>
            </w:r>
            <w:r w:rsidRPr="005A01EB">
              <w:rPr>
                <w:sz w:val="22"/>
                <w:szCs w:val="22"/>
                <w:lang w:val="en-US"/>
              </w:rPr>
              <w:t xml:space="preserve">:   </w:t>
            </w:r>
            <w:proofErr w:type="gramEnd"/>
            <w:r w:rsidRPr="005A01EB">
              <w:rPr>
                <w:sz w:val="22"/>
                <w:szCs w:val="22"/>
                <w:lang w:val="en-US"/>
              </w:rPr>
              <w:t xml:space="preserve">      </w:t>
            </w:r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Date</w:t>
            </w:r>
          </w:p>
          <w:p w14:paraId="1FCACB40" w14:textId="01A0445A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b/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>Время</w:t>
            </w:r>
            <w:r w:rsidRPr="005A01EB">
              <w:rPr>
                <w:sz w:val="22"/>
                <w:szCs w:val="22"/>
                <w:lang w:val="en-US"/>
              </w:rPr>
              <w:t xml:space="preserve">:      </w:t>
            </w:r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</w:t>
            </w:r>
          </w:p>
        </w:tc>
      </w:tr>
    </w:tbl>
    <w:p w14:paraId="678091C5" w14:textId="77777777" w:rsidR="001469F3" w:rsidRPr="005A01EB" w:rsidRDefault="001469F3" w:rsidP="00BB7136">
      <w:pPr>
        <w:rPr>
          <w:lang w:val="en-US"/>
        </w:rPr>
      </w:pPr>
    </w:p>
    <w:sectPr w:rsidR="001469F3" w:rsidRPr="005A0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5"/>
    <w:rsid w:val="00022BFF"/>
    <w:rsid w:val="001469F3"/>
    <w:rsid w:val="00352140"/>
    <w:rsid w:val="003A49F2"/>
    <w:rsid w:val="003B5578"/>
    <w:rsid w:val="00401149"/>
    <w:rsid w:val="00406496"/>
    <w:rsid w:val="00555155"/>
    <w:rsid w:val="00586254"/>
    <w:rsid w:val="005A01EB"/>
    <w:rsid w:val="005F1BCE"/>
    <w:rsid w:val="00623407"/>
    <w:rsid w:val="00782DE6"/>
    <w:rsid w:val="008054B2"/>
    <w:rsid w:val="00911427"/>
    <w:rsid w:val="00A87FCE"/>
    <w:rsid w:val="00BB7136"/>
    <w:rsid w:val="00DC7873"/>
    <w:rsid w:val="00E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D543"/>
  <w15:chartTrackingRefBased/>
  <w15:docId w15:val="{ED96DFE4-9218-4320-B5C3-BB8A2C13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136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Lucida Sans Unicode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234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3407"/>
    <w:pPr>
      <w:spacing w:line="240" w:lineRule="auto"/>
    </w:pPr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3407"/>
    <w:rPr>
      <w:rFonts w:ascii="Times New Roman" w:eastAsia="Times New Roman" w:hAnsi="Times New Roman" w:cs="Lucida Sans Unicode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340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3407"/>
    <w:rPr>
      <w:rFonts w:ascii="Times New Roman" w:eastAsia="Times New Roman" w:hAnsi="Times New Roman" w:cs="Lucida Sans Unicode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234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3407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623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olyclinic\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2017-12-25T14:33:00Z</dcterms:created>
  <dcterms:modified xsi:type="dcterms:W3CDTF">2018-01-04T21:58:00Z</dcterms:modified>
</cp:coreProperties>
</file>